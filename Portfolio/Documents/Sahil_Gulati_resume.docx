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5E" w:rsidRDefault="00EE4673" w:rsidP="000456F5">
      <w:pPr>
        <w:pStyle w:val="Title"/>
        <w:pBdr>
          <w:bottom w:val="single" w:sz="12" w:space="1" w:color="39A5B7" w:themeColor="accent1"/>
        </w:pBdr>
        <w:tabs>
          <w:tab w:val="left" w:pos="3290"/>
        </w:tabs>
        <w:spacing w:after="0"/>
      </w:pPr>
      <w:r>
        <w:t>‍‍</w:t>
      </w:r>
      <w:r w:rsidR="000456F5" w:rsidRPr="000456F5">
        <w:rPr>
          <w:sz w:val="40"/>
          <w:szCs w:val="40"/>
        </w:rPr>
        <w:t xml:space="preserve"> </w:t>
      </w:r>
      <w:r w:rsidR="000456F5">
        <w:rPr>
          <w:sz w:val="40"/>
          <w:szCs w:val="40"/>
        </w:rPr>
        <w:t>Sahil Gulati</w:t>
      </w:r>
    </w:p>
    <w:p w:rsidR="002A005E" w:rsidRPr="002D13AA" w:rsidRDefault="00F837C4" w:rsidP="00E87D3A">
      <w:pPr>
        <w:tabs>
          <w:tab w:val="center" w:pos="4680"/>
        </w:tabs>
        <w:spacing w:after="0"/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90C2198584194491BDCA6AAC790C3D2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0F29AE" w:rsidRPr="002D13AA">
            <w:rPr>
              <w:sz w:val="20"/>
            </w:rPr>
            <w:t>Orlando, FL</w:t>
          </w:r>
        </w:sdtContent>
      </w:sdt>
      <w:r w:rsidR="00EE4673" w:rsidRPr="002D13AA">
        <w:rPr>
          <w:sz w:val="20"/>
        </w:rPr>
        <w:t> 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8F5222E68F2D4B1786D194131F1240D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F1829">
            <w:rPr>
              <w:sz w:val="20"/>
            </w:rPr>
            <w:t>+1-</w:t>
          </w:r>
          <w:r w:rsidR="000F29AE" w:rsidRPr="002D13AA">
            <w:rPr>
              <w:sz w:val="20"/>
            </w:rPr>
            <w:t>(254)592-4441</w:t>
          </w:r>
        </w:sdtContent>
      </w:sdt>
      <w:r w:rsidR="00EE4673" w:rsidRPr="002D13AA">
        <w:rPr>
          <w:sz w:val="20"/>
        </w:rPr>
        <w:t> |</w:t>
      </w:r>
      <w:bookmarkStart w:id="0" w:name="_GoBack"/>
      <w:bookmarkEnd w:id="0"/>
      <w:r w:rsidR="00EE4673" w:rsidRPr="002D13AA">
        <w:rPr>
          <w:sz w:val="20"/>
        </w:rPr>
        <w:t> </w:t>
      </w:r>
      <w:hyperlink r:id="rId11" w:history="1">
        <w:r w:rsidR="00ED6FFD" w:rsidRPr="00ED6FFD">
          <w:rPr>
            <w:rStyle w:val="Hyperlink"/>
            <w:sz w:val="20"/>
          </w:rPr>
          <w:t>sahil@sahilgulati.in</w:t>
        </w:r>
      </w:hyperlink>
      <w:r>
        <w:rPr>
          <w:rStyle w:val="Hyperlink"/>
          <w:sz w:val="20"/>
        </w:rPr>
        <w:t xml:space="preserve"> </w:t>
      </w:r>
      <w:r w:rsidR="000F29AE" w:rsidRPr="002D13AA">
        <w:rPr>
          <w:sz w:val="20"/>
        </w:rPr>
        <w:t>| </w:t>
      </w:r>
      <w:hyperlink r:id="rId12" w:history="1">
        <w:r w:rsidR="00C5751B" w:rsidRPr="00ED6FFD">
          <w:rPr>
            <w:rStyle w:val="Hyperlink"/>
            <w:sz w:val="20"/>
          </w:rPr>
          <w:t>sahilgulati.in</w:t>
        </w:r>
      </w:hyperlink>
    </w:p>
    <w:p w:rsidR="002A005E" w:rsidRDefault="00EF3089" w:rsidP="00AA397B">
      <w:pPr>
        <w:pStyle w:val="SectionHeading"/>
        <w:spacing w:before="160"/>
      </w:pPr>
      <w:r>
        <w:t>Skills</w:t>
      </w:r>
    </w:p>
    <w:p w:rsidR="002A005E" w:rsidRDefault="00EF3089" w:rsidP="009A48B9">
      <w:pPr>
        <w:pStyle w:val="Subsection"/>
        <w:spacing w:before="120"/>
      </w:pPr>
      <w:r>
        <w:t>Programming Languages</w:t>
      </w:r>
    </w:p>
    <w:p w:rsidR="002A005E" w:rsidRDefault="00EF3089" w:rsidP="001F1829">
      <w:pPr>
        <w:pStyle w:val="ListBullet"/>
        <w:tabs>
          <w:tab w:val="clear" w:pos="144"/>
          <w:tab w:val="num" w:pos="288"/>
        </w:tabs>
      </w:pPr>
      <w:r>
        <w:t xml:space="preserve">Primary Languages:  C++, </w:t>
      </w:r>
      <w:r w:rsidR="007A6EED">
        <w:t xml:space="preserve">C, </w:t>
      </w:r>
      <w:r>
        <w:t>C#, Java.</w:t>
      </w:r>
    </w:p>
    <w:p w:rsidR="00EF3089" w:rsidRDefault="00EF3089">
      <w:pPr>
        <w:pStyle w:val="ListBullet"/>
      </w:pPr>
      <w:r>
        <w:t xml:space="preserve">Other Languages: </w:t>
      </w:r>
      <w:proofErr w:type="spellStart"/>
      <w:r>
        <w:t>UnrealScript</w:t>
      </w:r>
      <w:proofErr w:type="spellEnd"/>
      <w:r>
        <w:t xml:space="preserve">, Objective-C, </w:t>
      </w:r>
      <w:proofErr w:type="spellStart"/>
      <w:r>
        <w:t>ActionScript</w:t>
      </w:r>
      <w:proofErr w:type="spellEnd"/>
      <w:r>
        <w:t xml:space="preserve">, 68k </w:t>
      </w:r>
      <w:proofErr w:type="gramStart"/>
      <w:r>
        <w:t>Assembly ,</w:t>
      </w:r>
      <w:proofErr w:type="gramEnd"/>
      <w:r w:rsidR="00CD4FEE">
        <w:t xml:space="preserve"> ASP.Net,</w:t>
      </w:r>
      <w:r w:rsidR="00CD4FEE" w:rsidRPr="00CD4FEE">
        <w:t xml:space="preserve"> </w:t>
      </w:r>
      <w:r w:rsidR="00CD4FEE">
        <w:t>PHP, HTML, CSS</w:t>
      </w:r>
      <w:r w:rsidR="007A6EED">
        <w:t>.</w:t>
      </w:r>
    </w:p>
    <w:p w:rsidR="00355DBE" w:rsidRDefault="00355DBE">
      <w:pPr>
        <w:pStyle w:val="ListBullet"/>
      </w:pPr>
      <w:r>
        <w:t>Databases: MySQL, SQL Server 2008.</w:t>
      </w:r>
    </w:p>
    <w:p w:rsidR="002A005E" w:rsidRDefault="007A6EED" w:rsidP="009A48B9">
      <w:pPr>
        <w:pStyle w:val="Subsection"/>
        <w:spacing w:before="120"/>
      </w:pPr>
      <w:r>
        <w:t>Software/Technologies</w:t>
      </w:r>
    </w:p>
    <w:p w:rsidR="007A6EED" w:rsidRDefault="007A6EED" w:rsidP="007A6EED">
      <w:pPr>
        <w:pStyle w:val="ListBullet"/>
      </w:pPr>
      <w:r>
        <w:t>APIs/SDK: Xbox XDK, Android SDK,</w:t>
      </w:r>
      <w:r w:rsidR="00355DBE">
        <w:t xml:space="preserve"> Open</w:t>
      </w:r>
      <w:r w:rsidR="00D64A86">
        <w:t>GL, D</w:t>
      </w:r>
      <w:r w:rsidR="000E3499">
        <w:t>irectX, Windows Forms, WPF</w:t>
      </w:r>
      <w:r w:rsidR="00D64A86">
        <w:t>.</w:t>
      </w:r>
    </w:p>
    <w:p w:rsidR="007A6EED" w:rsidRDefault="007A6EED" w:rsidP="007A6EED">
      <w:pPr>
        <w:pStyle w:val="ListBullet"/>
      </w:pPr>
      <w:r>
        <w:t xml:space="preserve">Engines: Unreal Development </w:t>
      </w:r>
      <w:proofErr w:type="gramStart"/>
      <w:r>
        <w:t>Kit(</w:t>
      </w:r>
      <w:proofErr w:type="gramEnd"/>
      <w:r>
        <w:t xml:space="preserve">UDK), Unity3d, </w:t>
      </w:r>
      <w:proofErr w:type="spellStart"/>
      <w:r w:rsidR="00D64A86">
        <w:t>AndEngine</w:t>
      </w:r>
      <w:proofErr w:type="spellEnd"/>
      <w:r w:rsidR="00D64A86">
        <w:t>(</w:t>
      </w:r>
      <w:r w:rsidR="00BB0023">
        <w:t>Android</w:t>
      </w:r>
      <w:r w:rsidR="00D64A86">
        <w:t>)</w:t>
      </w:r>
      <w:r w:rsidR="00BB0023">
        <w:t>.</w:t>
      </w:r>
    </w:p>
    <w:p w:rsidR="002A005E" w:rsidRDefault="007A6EED" w:rsidP="007A6EED">
      <w:pPr>
        <w:pStyle w:val="ListBullet"/>
      </w:pPr>
      <w:r>
        <w:t>IDEs: Visual S</w:t>
      </w:r>
      <w:r w:rsidR="000863E8">
        <w:t>tudio 2010/20</w:t>
      </w:r>
      <w:r w:rsidR="00491835">
        <w:t xml:space="preserve">12, Eclipse, </w:t>
      </w:r>
      <w:proofErr w:type="spellStart"/>
      <w:r w:rsidR="00491835">
        <w:t>X</w:t>
      </w:r>
      <w:r w:rsidR="00355DBE">
        <w:t>Code</w:t>
      </w:r>
      <w:proofErr w:type="spellEnd"/>
      <w:r w:rsidR="00355DBE">
        <w:t xml:space="preserve">, Adobe Flash, </w:t>
      </w:r>
      <w:proofErr w:type="spellStart"/>
      <w:r w:rsidR="00355DBE">
        <w:t>FlashDevelop</w:t>
      </w:r>
      <w:proofErr w:type="spellEnd"/>
      <w:r w:rsidR="00355DBE">
        <w:t>.</w:t>
      </w:r>
    </w:p>
    <w:p w:rsidR="007A6EED" w:rsidRDefault="007A6EED" w:rsidP="001F1829">
      <w:pPr>
        <w:pStyle w:val="ListBullet"/>
        <w:tabs>
          <w:tab w:val="clear" w:pos="144"/>
          <w:tab w:val="num" w:pos="288"/>
        </w:tabs>
      </w:pPr>
      <w:r>
        <w:t xml:space="preserve">Source Control: Perforce, GIT, </w:t>
      </w:r>
      <w:proofErr w:type="spellStart"/>
      <w:r>
        <w:t>TortoiseSVN</w:t>
      </w:r>
      <w:proofErr w:type="spellEnd"/>
      <w:r w:rsidR="00762F5C">
        <w:t>.</w:t>
      </w:r>
    </w:p>
    <w:p w:rsidR="002A005E" w:rsidRDefault="00EE4673" w:rsidP="00AA397B">
      <w:pPr>
        <w:pStyle w:val="SectionHeading"/>
        <w:spacing w:before="160"/>
      </w:pPr>
      <w:r>
        <w:t>Experience</w:t>
      </w:r>
    </w:p>
    <w:p w:rsidR="001F1829" w:rsidRPr="001F1829" w:rsidRDefault="001F1829" w:rsidP="001F1829">
      <w:pPr>
        <w:spacing w:after="20"/>
        <w:rPr>
          <w:b/>
        </w:rPr>
      </w:pPr>
      <w:r w:rsidRPr="001F1829">
        <w:rPr>
          <w:b/>
        </w:rPr>
        <w:t>University of Central Florida</w:t>
      </w:r>
      <w:r w:rsidR="000F46CC">
        <w:rPr>
          <w:b/>
        </w:rPr>
        <w:t xml:space="preserve"> </w:t>
      </w:r>
      <w:r w:rsidR="00295F6F">
        <w:rPr>
          <w:b/>
        </w:rPr>
        <w:t>(Florida Interactive Entertainment Academy)</w:t>
      </w:r>
    </w:p>
    <w:p w:rsidR="002A005E" w:rsidRDefault="008A7BDF" w:rsidP="0018761D">
      <w:pPr>
        <w:pStyle w:val="Subsection"/>
        <w:spacing w:before="120"/>
        <w:ind w:left="144"/>
      </w:pPr>
      <w:r>
        <w:t>Programmer</w:t>
      </w:r>
      <w:r w:rsidR="00EE4673">
        <w:t> | </w:t>
      </w:r>
      <w:r>
        <w:t>Warp Derby</w:t>
      </w:r>
      <w:r w:rsidR="00F91D82">
        <w:t xml:space="preserve"> | Team</w:t>
      </w:r>
    </w:p>
    <w:p w:rsidR="00864D51" w:rsidRDefault="005D6F27" w:rsidP="00864D51">
      <w:pPr>
        <w:pStyle w:val="ListBullet"/>
        <w:tabs>
          <w:tab w:val="clear" w:pos="144"/>
          <w:tab w:val="num" w:pos="576"/>
        </w:tabs>
        <w:ind w:left="288"/>
      </w:pPr>
      <w:r>
        <w:t>Gameplay Programmer</w:t>
      </w:r>
      <w:r w:rsidR="008A7BDF">
        <w:t>.</w:t>
      </w:r>
      <w:r w:rsidR="008F64D1">
        <w:t xml:space="preserve"> Worked on player abilities, integrating warp effects and energy system.</w:t>
      </w:r>
    </w:p>
    <w:p w:rsidR="008A7BDF" w:rsidRDefault="00707876" w:rsidP="002556F5">
      <w:pPr>
        <w:pStyle w:val="ListBullet"/>
        <w:tabs>
          <w:tab w:val="clear" w:pos="144"/>
          <w:tab w:val="num" w:pos="576"/>
        </w:tabs>
        <w:ind w:left="288"/>
      </w:pPr>
      <w:r>
        <w:t xml:space="preserve">C++ </w:t>
      </w:r>
      <w:r w:rsidR="005D6F27">
        <w:t xml:space="preserve">tool </w:t>
      </w:r>
      <w:r>
        <w:t xml:space="preserve">to </w:t>
      </w:r>
      <w:r w:rsidR="005D6F27">
        <w:t xml:space="preserve">save </w:t>
      </w:r>
      <w:r w:rsidR="00DD2850">
        <w:t>game</w:t>
      </w:r>
      <w:r w:rsidR="005D6F27">
        <w:t xml:space="preserve"> data</w:t>
      </w:r>
      <w:r w:rsidR="00DD2850">
        <w:t>, player</w:t>
      </w:r>
      <w:r w:rsidR="005D6F27">
        <w:t xml:space="preserve"> profile</w:t>
      </w:r>
      <w:r w:rsidR="00DD2850">
        <w:t>, and metric</w:t>
      </w:r>
      <w:r w:rsidR="005D6F27">
        <w:t>s</w:t>
      </w:r>
      <w:r w:rsidR="00DD2850">
        <w:t xml:space="preserve"> </w:t>
      </w:r>
      <w:r w:rsidR="005D6F27">
        <w:t>to cloud</w:t>
      </w:r>
      <w:r w:rsidR="008A7BDF">
        <w:t>.</w:t>
      </w:r>
    </w:p>
    <w:p w:rsidR="00864D51" w:rsidRDefault="00864D51" w:rsidP="002556F5">
      <w:pPr>
        <w:pStyle w:val="ListBullet"/>
        <w:tabs>
          <w:tab w:val="clear" w:pos="144"/>
          <w:tab w:val="num" w:pos="576"/>
        </w:tabs>
        <w:ind w:left="288"/>
      </w:pPr>
      <w:r>
        <w:t>Contributed to game’s network architecture.</w:t>
      </w:r>
    </w:p>
    <w:p w:rsidR="008A7BDF" w:rsidRDefault="00F0262F" w:rsidP="002556F5">
      <w:pPr>
        <w:pStyle w:val="ListBullet"/>
        <w:tabs>
          <w:tab w:val="clear" w:pos="144"/>
          <w:tab w:val="num" w:pos="432"/>
        </w:tabs>
        <w:ind w:left="288"/>
      </w:pPr>
      <w:r>
        <w:t xml:space="preserve">User Interface using combination of </w:t>
      </w:r>
      <w:proofErr w:type="spellStart"/>
      <w:r>
        <w:t>Scaleform</w:t>
      </w:r>
      <w:proofErr w:type="spellEnd"/>
      <w:r>
        <w:t xml:space="preserve">, </w:t>
      </w:r>
      <w:proofErr w:type="spellStart"/>
      <w:r>
        <w:t>Actionscript</w:t>
      </w:r>
      <w:proofErr w:type="spellEnd"/>
      <w:r>
        <w:t xml:space="preserve"> and </w:t>
      </w:r>
      <w:proofErr w:type="spellStart"/>
      <w:r>
        <w:t>Unrealscript</w:t>
      </w:r>
      <w:proofErr w:type="spellEnd"/>
      <w:r w:rsidR="008A7BDF">
        <w:t>.</w:t>
      </w:r>
    </w:p>
    <w:sdt>
      <w:sdtPr>
        <w:rPr>
          <w:rFonts w:ascii="Arial" w:hAnsi="Arial"/>
          <w:b w:val="0"/>
          <w:bCs w:val="0"/>
          <w:caps w:val="0"/>
          <w:color w:val="404040" w:themeColor="text1" w:themeTint="BF"/>
        </w:rPr>
        <w:id w:val="678708425"/>
      </w:sdtPr>
      <w:sdtEndPr/>
      <w:sdtContent>
        <w:sdt>
          <w:sdtPr>
            <w:rPr>
              <w:rFonts w:ascii="Arial" w:hAnsi="Arial"/>
              <w:b w:val="0"/>
              <w:bCs w:val="0"/>
              <w:caps w:val="0"/>
              <w:color w:val="404040" w:themeColor="text1" w:themeTint="BF"/>
            </w:rPr>
            <w:id w:val="741689399"/>
          </w:sdtPr>
          <w:sdtEndPr/>
          <w:sdtContent>
            <w:p w:rsidR="00AF3104" w:rsidRDefault="00AF1276" w:rsidP="0018761D">
              <w:pPr>
                <w:pStyle w:val="Subsection"/>
                <w:spacing w:before="120"/>
                <w:ind w:left="144"/>
              </w:pPr>
              <w:r>
                <w:t>ProG</w:t>
              </w:r>
              <w:r w:rsidR="00AF3104">
                <w:t xml:space="preserve">rammer | Physics </w:t>
              </w:r>
              <w:r w:rsidR="009D6925">
                <w:t>Engine</w:t>
              </w:r>
              <w:r w:rsidR="00F91D82">
                <w:t xml:space="preserve"> | SOLO</w:t>
              </w:r>
            </w:p>
            <w:p w:rsidR="00AF3104" w:rsidRDefault="00F91D82" w:rsidP="002556F5">
              <w:pPr>
                <w:pStyle w:val="ListBullet"/>
                <w:tabs>
                  <w:tab w:val="clear" w:pos="144"/>
                  <w:tab w:val="num" w:pos="576"/>
                </w:tabs>
                <w:ind w:left="288"/>
              </w:pPr>
              <w:r>
                <w:t xml:space="preserve">C++ Physics </w:t>
              </w:r>
              <w:r w:rsidR="006C5122">
                <w:t>Engine</w:t>
              </w:r>
              <w:r w:rsidR="00985733">
                <w:t xml:space="preserve"> </w:t>
              </w:r>
              <w:r w:rsidR="006C5122">
                <w:t>-</w:t>
              </w:r>
              <w:r>
                <w:t xml:space="preserve"> use</w:t>
              </w:r>
              <w:r w:rsidR="00985733">
                <w:t>d</w:t>
              </w:r>
              <w:r>
                <w:t xml:space="preserve"> 3D math</w:t>
              </w:r>
              <w:r w:rsidR="00D0391A">
                <w:t xml:space="preserve"> and OpenGL</w:t>
              </w:r>
              <w:r w:rsidR="00985733">
                <w:t xml:space="preserve"> to mimic real world physics.</w:t>
              </w:r>
            </w:p>
            <w:p w:rsidR="00AF3104" w:rsidRPr="00AF3104" w:rsidRDefault="00C975E9" w:rsidP="002556F5">
              <w:pPr>
                <w:pStyle w:val="ListBullet"/>
                <w:tabs>
                  <w:tab w:val="clear" w:pos="144"/>
                  <w:tab w:val="num" w:pos="432"/>
                </w:tabs>
                <w:ind w:left="288"/>
                <w:rPr>
                  <w:bCs/>
                </w:rPr>
              </w:pPr>
              <w:r>
                <w:rPr>
                  <w:bCs/>
                </w:rPr>
                <w:t xml:space="preserve">Features 3D collision detector and constraint generator to produce different </w:t>
              </w:r>
              <w:r w:rsidR="00BD3463">
                <w:rPr>
                  <w:bCs/>
                </w:rPr>
                <w:t>behaviors</w:t>
              </w:r>
              <w:r>
                <w:rPr>
                  <w:bCs/>
                </w:rPr>
                <w:t>.</w:t>
              </w:r>
            </w:p>
          </w:sdtContent>
        </w:sdt>
      </w:sdtContent>
    </w:sdt>
    <w:sdt>
      <w:sdtPr>
        <w:rPr>
          <w:rFonts w:ascii="Arial" w:hAnsi="Arial"/>
          <w:b w:val="0"/>
          <w:bCs w:val="0"/>
          <w:caps w:val="0"/>
          <w:color w:val="404040" w:themeColor="text1" w:themeTint="BF"/>
        </w:rPr>
        <w:id w:val="1028999610"/>
      </w:sdtPr>
      <w:sdtEndPr/>
      <w:sdtContent>
        <w:sdt>
          <w:sdtPr>
            <w:rPr>
              <w:rFonts w:ascii="Arial" w:hAnsi="Arial"/>
              <w:b w:val="0"/>
              <w:bCs w:val="0"/>
              <w:caps w:val="0"/>
              <w:color w:val="404040" w:themeColor="text1" w:themeTint="BF"/>
            </w:rPr>
            <w:id w:val="-977682460"/>
          </w:sdtPr>
          <w:sdtEndPr/>
          <w:sdtContent>
            <w:p w:rsidR="00AF3104" w:rsidRDefault="00AF1276" w:rsidP="0018761D">
              <w:pPr>
                <w:pStyle w:val="Subsection"/>
                <w:spacing w:before="120"/>
                <w:ind w:left="144"/>
              </w:pPr>
              <w:r>
                <w:t>ProG</w:t>
              </w:r>
              <w:r w:rsidR="00AF3104">
                <w:t>rammer | </w:t>
              </w:r>
              <w:r w:rsidR="00F91D82">
                <w:t>BALLANCE | Team</w:t>
              </w:r>
            </w:p>
            <w:p w:rsidR="00AF3104" w:rsidRDefault="005D6645" w:rsidP="002556F5">
              <w:pPr>
                <w:pStyle w:val="ListBullet"/>
                <w:tabs>
                  <w:tab w:val="clear" w:pos="144"/>
                  <w:tab w:val="num" w:pos="288"/>
                </w:tabs>
                <w:ind w:left="288"/>
              </w:pPr>
              <w:r>
                <w:t xml:space="preserve">C++ </w:t>
              </w:r>
              <w:r w:rsidR="00E87D3A">
                <w:t>3D Game inspired from Balance by Atari.</w:t>
              </w:r>
            </w:p>
            <w:p w:rsidR="002556F5" w:rsidRPr="0018761D" w:rsidRDefault="00E87D3A" w:rsidP="0018761D">
              <w:pPr>
                <w:pStyle w:val="ListBullet"/>
                <w:tabs>
                  <w:tab w:val="clear" w:pos="144"/>
                  <w:tab w:val="num" w:pos="432"/>
                </w:tabs>
                <w:ind w:left="288"/>
                <w:rPr>
                  <w:bCs/>
                </w:rPr>
              </w:pPr>
              <w:r>
                <w:rPr>
                  <w:bCs/>
                </w:rPr>
                <w:t xml:space="preserve">Worked in Team of two programmers to make it for PC using </w:t>
              </w:r>
              <w:r w:rsidR="00DD2850">
                <w:rPr>
                  <w:bCs/>
                </w:rPr>
                <w:t>OpenGL, then port to</w:t>
              </w:r>
              <w:r>
                <w:rPr>
                  <w:bCs/>
                </w:rPr>
                <w:t xml:space="preserve"> Xbox</w:t>
              </w:r>
              <w:r w:rsidR="00DD2850">
                <w:rPr>
                  <w:bCs/>
                </w:rPr>
                <w:t xml:space="preserve"> using XDK</w:t>
              </w:r>
              <w:r>
                <w:rPr>
                  <w:bCs/>
                </w:rPr>
                <w:t>.</w:t>
              </w:r>
            </w:p>
          </w:sdtContent>
        </w:sdt>
      </w:sdtContent>
    </w:sdt>
    <w:sdt>
      <w:sdtPr>
        <w:rPr>
          <w:rFonts w:ascii="Arial" w:hAnsi="Arial"/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rFonts w:ascii="Arial" w:hAnsi="Arial"/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/>
          <w:sdtContent>
            <w:p w:rsidR="0018761D" w:rsidRDefault="00B20006" w:rsidP="0018761D">
              <w:pPr>
                <w:pStyle w:val="Subsection"/>
                <w:spacing w:before="120"/>
                <w:ind w:firstLine="144"/>
              </w:pPr>
              <w:r>
                <w:t>PROGRAMMER | PROTOTYPES | TEAM</w:t>
              </w:r>
            </w:p>
            <w:p w:rsidR="007E2123" w:rsidRDefault="00B20006" w:rsidP="002556F5">
              <w:pPr>
                <w:pStyle w:val="ListBullet"/>
                <w:tabs>
                  <w:tab w:val="clear" w:pos="144"/>
                  <w:tab w:val="num" w:pos="288"/>
                </w:tabs>
                <w:ind w:left="288"/>
              </w:pPr>
              <w:r>
                <w:t xml:space="preserve">Worked in teams of four/five multidisciplinary developers </w:t>
              </w:r>
              <w:r w:rsidR="007E2123">
                <w:t>on two week projects to make game prototypes</w:t>
              </w:r>
              <w:r w:rsidR="00E87D3A">
                <w:t>.</w:t>
              </w:r>
            </w:p>
            <w:p w:rsidR="00C5751B" w:rsidRPr="00C5751B" w:rsidRDefault="007E2123" w:rsidP="002556F5">
              <w:pPr>
                <w:pStyle w:val="ListBullet"/>
                <w:tabs>
                  <w:tab w:val="clear" w:pos="144"/>
                  <w:tab w:val="num" w:pos="288"/>
                </w:tabs>
                <w:ind w:left="288"/>
              </w:pPr>
              <w:r>
                <w:t>Used technologies like Flash/</w:t>
              </w:r>
              <w:proofErr w:type="spellStart"/>
              <w:r>
                <w:t>FlashDevelop</w:t>
              </w:r>
              <w:proofErr w:type="spellEnd"/>
              <w:r>
                <w:t xml:space="preserve">, </w:t>
              </w:r>
              <w:proofErr w:type="spellStart"/>
              <w:r>
                <w:t>XCode</w:t>
              </w:r>
              <w:proofErr w:type="spellEnd"/>
              <w:r>
                <w:t xml:space="preserve"> for </w:t>
              </w:r>
              <w:proofErr w:type="spellStart"/>
              <w:r>
                <w:t>iOS</w:t>
              </w:r>
              <w:proofErr w:type="spellEnd"/>
              <w:r>
                <w:t>, Unity3D and Android SDK.</w:t>
              </w:r>
            </w:p>
          </w:sdtContent>
        </w:sdt>
      </w:sdtContent>
    </w:sdt>
    <w:sdt>
      <w:sdtPr>
        <w:rPr>
          <w:rFonts w:ascii="Arial" w:hAnsi="Arial"/>
          <w:b w:val="0"/>
          <w:bCs w:val="0"/>
          <w:caps w:val="0"/>
          <w:color w:val="404040" w:themeColor="text1" w:themeTint="BF"/>
        </w:rPr>
        <w:id w:val="1701431201"/>
      </w:sdtPr>
      <w:sdtEndPr/>
      <w:sdtContent>
        <w:p w:rsidR="0018761D" w:rsidRDefault="0018761D" w:rsidP="0018761D">
          <w:pPr>
            <w:pStyle w:val="Subsection"/>
            <w:spacing w:before="120"/>
            <w:ind w:firstLine="144"/>
          </w:pPr>
          <w:r>
            <w:t>PROGRAMMER | C++ Engine | SOLO</w:t>
          </w:r>
        </w:p>
        <w:p w:rsidR="0018761D" w:rsidRDefault="0018761D" w:rsidP="0018761D">
          <w:pPr>
            <w:pStyle w:val="ListBullet"/>
            <w:tabs>
              <w:tab w:val="clear" w:pos="144"/>
              <w:tab w:val="num" w:pos="288"/>
            </w:tabs>
            <w:ind w:left="288"/>
          </w:pPr>
          <w:r>
            <w:t>C++ Data Driven, Event based Game Engine with ability to script using XML.</w:t>
          </w:r>
        </w:p>
        <w:p w:rsidR="0018761D" w:rsidRDefault="00697DE0" w:rsidP="0018761D">
          <w:pPr>
            <w:pStyle w:val="ListBullet"/>
            <w:tabs>
              <w:tab w:val="num" w:pos="288"/>
            </w:tabs>
            <w:ind w:left="288"/>
          </w:pPr>
          <w:r>
            <w:t>Impleme</w:t>
          </w:r>
          <w:r w:rsidR="00667466">
            <w:t>nted data structures like Datum and</w:t>
          </w:r>
          <w:r>
            <w:t xml:space="preserve"> Scopes. Used RTTI </w:t>
          </w:r>
          <w:r w:rsidR="008A2658">
            <w:t xml:space="preserve">runtime </w:t>
          </w:r>
          <w:r>
            <w:t>reflection system</w:t>
          </w:r>
          <w:r w:rsidR="008A2658">
            <w:t>.</w:t>
          </w:r>
        </w:p>
      </w:sdtContent>
    </w:sdt>
    <w:p w:rsidR="00C5751B" w:rsidRDefault="00C5751B" w:rsidP="00AA397B">
      <w:pPr>
        <w:pStyle w:val="SectionHeading"/>
        <w:spacing w:before="160"/>
      </w:pPr>
      <w:r>
        <w:t>Education</w:t>
      </w:r>
    </w:p>
    <w:p w:rsidR="00C5751B" w:rsidRDefault="008B5C7D" w:rsidP="00EE6D23">
      <w:pPr>
        <w:pStyle w:val="Subsection"/>
        <w:tabs>
          <w:tab w:val="left" w:pos="5490"/>
        </w:tabs>
        <w:spacing w:before="120"/>
      </w:pPr>
      <w:r>
        <w:t>University of Central Florida</w:t>
      </w:r>
      <w:r w:rsidR="005324D6">
        <w:tab/>
        <w:t>August 2012 – December 2013 (expected)</w:t>
      </w:r>
    </w:p>
    <w:p w:rsidR="00C5751B" w:rsidRDefault="008B5C7D" w:rsidP="00C5751B">
      <w:pPr>
        <w:pStyle w:val="ListBullet"/>
      </w:pPr>
      <w:r>
        <w:t>Florida Interactive Entertainment Academy</w:t>
      </w:r>
      <w:r w:rsidR="001D76F2">
        <w:t>(FIEA)</w:t>
      </w:r>
    </w:p>
    <w:p w:rsidR="00C5751B" w:rsidRDefault="008B5C7D" w:rsidP="008B5C7D">
      <w:pPr>
        <w:pStyle w:val="ListBullet"/>
      </w:pPr>
      <w:r>
        <w:t>M.S. Interactive Entertainment</w:t>
      </w:r>
    </w:p>
    <w:sdt>
      <w:sdtPr>
        <w:rPr>
          <w:rFonts w:ascii="Arial" w:hAnsi="Arial"/>
          <w:b w:val="0"/>
          <w:bCs w:val="0"/>
          <w:caps w:val="0"/>
          <w:color w:val="404040" w:themeColor="text1" w:themeTint="BF"/>
        </w:rPr>
        <w:id w:val="-1106653387"/>
      </w:sdtPr>
      <w:sdtEndPr/>
      <w:sdtContent>
        <w:sdt>
          <w:sdtPr>
            <w:rPr>
              <w:rFonts w:ascii="Arial" w:hAnsi="Arial"/>
              <w:b w:val="0"/>
              <w:bCs w:val="0"/>
              <w:caps w:val="0"/>
              <w:color w:val="404040" w:themeColor="text1" w:themeTint="BF"/>
            </w:rPr>
            <w:id w:val="-514004892"/>
          </w:sdtPr>
          <w:sdtEndPr/>
          <w:sdtContent>
            <w:p w:rsidR="00C5751B" w:rsidRDefault="00EB74C9" w:rsidP="00EE6D23">
              <w:pPr>
                <w:pStyle w:val="Subsection"/>
                <w:tabs>
                  <w:tab w:val="left" w:pos="7110"/>
                </w:tabs>
                <w:spacing w:before="120"/>
              </w:pPr>
              <w:r>
                <w:t>Tarleton State university</w:t>
              </w:r>
              <w:r w:rsidR="006C3302">
                <w:t xml:space="preserve"> </w:t>
              </w:r>
              <w:r>
                <w:t>(Texas A&amp;M System)</w:t>
              </w:r>
              <w:r w:rsidR="005324D6">
                <w:tab/>
                <w:t>August 2007 – july 2012</w:t>
              </w:r>
            </w:p>
            <w:p w:rsidR="00C5751B" w:rsidRDefault="00EB74C9" w:rsidP="00C5751B">
              <w:pPr>
                <w:pStyle w:val="ListBullet"/>
              </w:pPr>
              <w:r>
                <w:t>B.S. Computer Information Systems (2007-2011)</w:t>
              </w:r>
            </w:p>
            <w:p w:rsidR="00F03A26" w:rsidRDefault="00EB74C9" w:rsidP="00F03A26">
              <w:pPr>
                <w:pStyle w:val="ListBullet"/>
              </w:pPr>
              <w:r>
                <w:t>M.S. Computer Information Systems (18 credit hours, 2011 – 2012)</w:t>
              </w:r>
              <w:r w:rsidR="00C5751B">
                <w:t xml:space="preserve"> </w:t>
              </w:r>
            </w:p>
          </w:sdtContent>
        </w:sdt>
      </w:sdtContent>
    </w:sdt>
    <w:p w:rsidR="00C5751B" w:rsidRDefault="00F03A26" w:rsidP="00EE6D23">
      <w:pPr>
        <w:pStyle w:val="ListBullet"/>
        <w:numPr>
          <w:ilvl w:val="0"/>
          <w:numId w:val="0"/>
        </w:numPr>
        <w:jc w:val="center"/>
      </w:pPr>
      <w:r>
        <w:t xml:space="preserve"> </w:t>
      </w:r>
    </w:p>
    <w:sectPr w:rsidR="00C5751B">
      <w:footerReference w:type="default" r:id="rId13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673" w:rsidRDefault="00EE4673">
      <w:pPr>
        <w:spacing w:after="0"/>
      </w:pPr>
      <w:r>
        <w:separator/>
      </w:r>
    </w:p>
  </w:endnote>
  <w:endnote w:type="continuationSeparator" w:id="0">
    <w:p w:rsidR="00EE4673" w:rsidRDefault="00EE4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5E" w:rsidRDefault="00EE46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6D2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673" w:rsidRDefault="00EE4673">
      <w:pPr>
        <w:spacing w:after="0"/>
      </w:pPr>
      <w:r>
        <w:separator/>
      </w:r>
    </w:p>
  </w:footnote>
  <w:footnote w:type="continuationSeparator" w:id="0">
    <w:p w:rsidR="00EE4673" w:rsidRDefault="00EE46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EF23BE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AE"/>
    <w:rsid w:val="000456F5"/>
    <w:rsid w:val="000863E8"/>
    <w:rsid w:val="000D09A1"/>
    <w:rsid w:val="000E3499"/>
    <w:rsid w:val="000F29AE"/>
    <w:rsid w:val="000F46CC"/>
    <w:rsid w:val="0012449E"/>
    <w:rsid w:val="0018761D"/>
    <w:rsid w:val="001D76F2"/>
    <w:rsid w:val="001F1829"/>
    <w:rsid w:val="002556F5"/>
    <w:rsid w:val="0027661C"/>
    <w:rsid w:val="00295F6F"/>
    <w:rsid w:val="002A005E"/>
    <w:rsid w:val="002D13AA"/>
    <w:rsid w:val="00355DBE"/>
    <w:rsid w:val="00463AA1"/>
    <w:rsid w:val="00482230"/>
    <w:rsid w:val="00491835"/>
    <w:rsid w:val="00526AA3"/>
    <w:rsid w:val="005324D6"/>
    <w:rsid w:val="00567830"/>
    <w:rsid w:val="005D6645"/>
    <w:rsid w:val="005D6F27"/>
    <w:rsid w:val="00667466"/>
    <w:rsid w:val="00697DE0"/>
    <w:rsid w:val="006C3302"/>
    <w:rsid w:val="006C5122"/>
    <w:rsid w:val="00707876"/>
    <w:rsid w:val="00727470"/>
    <w:rsid w:val="00762F5C"/>
    <w:rsid w:val="00766703"/>
    <w:rsid w:val="007A6EED"/>
    <w:rsid w:val="007E2123"/>
    <w:rsid w:val="00852B9D"/>
    <w:rsid w:val="00864D51"/>
    <w:rsid w:val="008A2658"/>
    <w:rsid w:val="008A7BDF"/>
    <w:rsid w:val="008B5C7D"/>
    <w:rsid w:val="008F64D1"/>
    <w:rsid w:val="00973C3F"/>
    <w:rsid w:val="00985733"/>
    <w:rsid w:val="009A48B9"/>
    <w:rsid w:val="009D6925"/>
    <w:rsid w:val="00A95B0B"/>
    <w:rsid w:val="00AA397B"/>
    <w:rsid w:val="00AF1276"/>
    <w:rsid w:val="00AF3104"/>
    <w:rsid w:val="00B20006"/>
    <w:rsid w:val="00B93B4C"/>
    <w:rsid w:val="00BA39B6"/>
    <w:rsid w:val="00BB0023"/>
    <w:rsid w:val="00BD3463"/>
    <w:rsid w:val="00C23314"/>
    <w:rsid w:val="00C5751B"/>
    <w:rsid w:val="00C975E9"/>
    <w:rsid w:val="00CC2599"/>
    <w:rsid w:val="00CD4FEE"/>
    <w:rsid w:val="00D0391A"/>
    <w:rsid w:val="00D64A86"/>
    <w:rsid w:val="00DD2850"/>
    <w:rsid w:val="00E544BF"/>
    <w:rsid w:val="00E87D3A"/>
    <w:rsid w:val="00EB74C9"/>
    <w:rsid w:val="00ED583D"/>
    <w:rsid w:val="00ED6FFD"/>
    <w:rsid w:val="00EE4673"/>
    <w:rsid w:val="00EE6D23"/>
    <w:rsid w:val="00EF3089"/>
    <w:rsid w:val="00F0262F"/>
    <w:rsid w:val="00F03A26"/>
    <w:rsid w:val="00F837C4"/>
    <w:rsid w:val="00F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0456F5"/>
    <w:pPr>
      <w:numPr>
        <w:numId w:val="1"/>
      </w:numPr>
      <w:spacing w:after="80"/>
    </w:pPr>
    <w:rPr>
      <w:rFonts w:ascii="Arial" w:hAnsi="Arial"/>
    </w:r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9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C3F"/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D6FFD"/>
    <w:rPr>
      <w:color w:val="39A5B7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0456F5"/>
    <w:pPr>
      <w:numPr>
        <w:numId w:val="1"/>
      </w:numPr>
      <w:spacing w:after="80"/>
    </w:pPr>
    <w:rPr>
      <w:rFonts w:ascii="Arial" w:hAnsi="Arial"/>
    </w:r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9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C3F"/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D6FF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hilgulati.i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ahil@sahilgulati.i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lati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C2198584194491BDCA6AAC790C3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185E1-CC35-4BA0-A438-4F50447C44CC}"/>
      </w:docPartPr>
      <w:docPartBody>
        <w:p w:rsidR="00C9033B" w:rsidRDefault="003846CD">
          <w:pPr>
            <w:pStyle w:val="90C2198584194491BDCA6AAC790C3D2F"/>
          </w:pPr>
          <w:r>
            <w:t>[Address, City, ST  ZIP Code]</w:t>
          </w:r>
        </w:p>
      </w:docPartBody>
    </w:docPart>
    <w:docPart>
      <w:docPartPr>
        <w:name w:val="8F5222E68F2D4B1786D194131F12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A5E6-7CDB-4AF8-AEFB-ABC19BAB607E}"/>
      </w:docPartPr>
      <w:docPartBody>
        <w:p w:rsidR="00C9033B" w:rsidRDefault="003846CD">
          <w:pPr>
            <w:pStyle w:val="8F5222E68F2D4B1786D194131F1240D4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D0"/>
    <w:rsid w:val="001E76D0"/>
    <w:rsid w:val="003846CD"/>
    <w:rsid w:val="00C9033B"/>
    <w:rsid w:val="00F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EC35C8D944C0CA1B2D8079C66BC3C">
    <w:name w:val="90CEC35C8D944C0CA1B2D8079C66BC3C"/>
  </w:style>
  <w:style w:type="paragraph" w:customStyle="1" w:styleId="90C2198584194491BDCA6AAC790C3D2F">
    <w:name w:val="90C2198584194491BDCA6AAC790C3D2F"/>
  </w:style>
  <w:style w:type="paragraph" w:customStyle="1" w:styleId="8F5222E68F2D4B1786D194131F1240D4">
    <w:name w:val="8F5222E68F2D4B1786D194131F1240D4"/>
  </w:style>
  <w:style w:type="paragraph" w:customStyle="1" w:styleId="E16DFB6D27D74E5FBB1507023C74EC26">
    <w:name w:val="E16DFB6D27D74E5FBB1507023C74EC26"/>
  </w:style>
  <w:style w:type="paragraph" w:customStyle="1" w:styleId="469EBFC432F64B2C82E01106CD682E20">
    <w:name w:val="469EBFC432F64B2C82E01106CD682E20"/>
  </w:style>
  <w:style w:type="paragraph" w:customStyle="1" w:styleId="BCEF1519143E4646A682675BC3C799DB">
    <w:name w:val="BCEF1519143E4646A682675BC3C799DB"/>
  </w:style>
  <w:style w:type="paragraph" w:customStyle="1" w:styleId="9B5637C3B447430080F4B52C6D40D4DC">
    <w:name w:val="9B5637C3B447430080F4B52C6D40D4DC"/>
  </w:style>
  <w:style w:type="paragraph" w:customStyle="1" w:styleId="1CB141DB1EF04E36A043E7CBD76A94A3">
    <w:name w:val="1CB141DB1EF04E36A043E7CBD76A94A3"/>
  </w:style>
  <w:style w:type="paragraph" w:customStyle="1" w:styleId="DAE66DDA60BD43ED8B3C70BEC563B3BE">
    <w:name w:val="DAE66DDA60BD43ED8B3C70BEC563B3BE"/>
  </w:style>
  <w:style w:type="character" w:styleId="PlaceholderText">
    <w:name w:val="Placeholder Text"/>
    <w:basedOn w:val="DefaultParagraphFont"/>
    <w:uiPriority w:val="99"/>
    <w:semiHidden/>
    <w:rsid w:val="001E76D0"/>
    <w:rPr>
      <w:color w:val="808080"/>
    </w:rPr>
  </w:style>
  <w:style w:type="paragraph" w:customStyle="1" w:styleId="B9A1053809484521AB6ADAE4CDB5692C">
    <w:name w:val="B9A1053809484521AB6ADAE4CDB5692C"/>
  </w:style>
  <w:style w:type="paragraph" w:customStyle="1" w:styleId="1400D5D24FD84A429DCB05F9C2F13649">
    <w:name w:val="1400D5D24FD84A429DCB05F9C2F1364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E02999FAEE24166A424194E8E65C159">
    <w:name w:val="1E02999FAEE24166A424194E8E65C159"/>
  </w:style>
  <w:style w:type="paragraph" w:customStyle="1" w:styleId="AE41DB60B25F46A2AD1137CA229B38C4">
    <w:name w:val="AE41DB60B25F46A2AD1137CA229B38C4"/>
  </w:style>
  <w:style w:type="paragraph" w:customStyle="1" w:styleId="71E35A7D39954FE489DB45904E244E81">
    <w:name w:val="71E35A7D39954FE489DB45904E244E81"/>
  </w:style>
  <w:style w:type="paragraph" w:customStyle="1" w:styleId="7EFDC1057B4C4FB89B51161BC978522A">
    <w:name w:val="7EFDC1057B4C4FB89B51161BC978522A"/>
  </w:style>
  <w:style w:type="paragraph" w:customStyle="1" w:styleId="09B9A89B97CB47F8A711062200401BEC">
    <w:name w:val="09B9A89B97CB47F8A711062200401BEC"/>
  </w:style>
  <w:style w:type="paragraph" w:customStyle="1" w:styleId="F2BB87DB7F604FCF81EBE4FBD36E8310">
    <w:name w:val="F2BB87DB7F604FCF81EBE4FBD36E8310"/>
  </w:style>
  <w:style w:type="paragraph" w:customStyle="1" w:styleId="039FFC16FE0741FC87BF3C1332631A7F">
    <w:name w:val="039FFC16FE0741FC87BF3C1332631A7F"/>
  </w:style>
  <w:style w:type="paragraph" w:customStyle="1" w:styleId="D370A102D125462FBF41C37B3DC66DCC">
    <w:name w:val="D370A102D125462FBF41C37B3DC66DCC"/>
    <w:rsid w:val="001E76D0"/>
  </w:style>
  <w:style w:type="paragraph" w:customStyle="1" w:styleId="4CD5532032AB433E98F220A83760D745">
    <w:name w:val="4CD5532032AB433E98F220A83760D745"/>
    <w:rsid w:val="001E76D0"/>
  </w:style>
  <w:style w:type="paragraph" w:customStyle="1" w:styleId="FE31A739463B4DD2A9F37EA6B9FBF90F">
    <w:name w:val="FE31A739463B4DD2A9F37EA6B9FBF90F"/>
    <w:rsid w:val="001E76D0"/>
  </w:style>
  <w:style w:type="paragraph" w:customStyle="1" w:styleId="262814E34E984724BFE6661482F5EE25">
    <w:name w:val="262814E34E984724BFE6661482F5EE25"/>
    <w:rsid w:val="001E76D0"/>
  </w:style>
  <w:style w:type="paragraph" w:customStyle="1" w:styleId="B8C10868196C49E6983D41372D3A39C4">
    <w:name w:val="B8C10868196C49E6983D41372D3A39C4"/>
    <w:rsid w:val="001E76D0"/>
  </w:style>
  <w:style w:type="paragraph" w:customStyle="1" w:styleId="801D3BBB847F48DA9A0D2081D05B519B">
    <w:name w:val="801D3BBB847F48DA9A0D2081D05B519B"/>
    <w:rsid w:val="001E76D0"/>
  </w:style>
  <w:style w:type="paragraph" w:customStyle="1" w:styleId="85899122FFD6419B961C235B9D1FC930">
    <w:name w:val="85899122FFD6419B961C235B9D1FC930"/>
    <w:rsid w:val="001E76D0"/>
  </w:style>
  <w:style w:type="paragraph" w:customStyle="1" w:styleId="C2CE597E34FA4315A2CBDF9BA5171396">
    <w:name w:val="C2CE597E34FA4315A2CBDF9BA5171396"/>
    <w:rsid w:val="001E76D0"/>
  </w:style>
  <w:style w:type="paragraph" w:customStyle="1" w:styleId="BDFF2D35C993461D814C180E3820F966">
    <w:name w:val="BDFF2D35C993461D814C180E3820F966"/>
    <w:rsid w:val="001E76D0"/>
  </w:style>
  <w:style w:type="paragraph" w:customStyle="1" w:styleId="6C22A221B86F41C9B2CEECCAE2C1B0DC">
    <w:name w:val="6C22A221B86F41C9B2CEECCAE2C1B0DC"/>
    <w:rsid w:val="001E76D0"/>
  </w:style>
  <w:style w:type="paragraph" w:customStyle="1" w:styleId="42BA1572A58E440CBF72861642AC97DB">
    <w:name w:val="42BA1572A58E440CBF72861642AC97DB"/>
    <w:rsid w:val="00FC1F23"/>
  </w:style>
  <w:style w:type="paragraph" w:customStyle="1" w:styleId="ED0BB0020A6848A2AEE127A1E987D206">
    <w:name w:val="ED0BB0020A6848A2AEE127A1E987D206"/>
    <w:rsid w:val="00FC1F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EC35C8D944C0CA1B2D8079C66BC3C">
    <w:name w:val="90CEC35C8D944C0CA1B2D8079C66BC3C"/>
  </w:style>
  <w:style w:type="paragraph" w:customStyle="1" w:styleId="90C2198584194491BDCA6AAC790C3D2F">
    <w:name w:val="90C2198584194491BDCA6AAC790C3D2F"/>
  </w:style>
  <w:style w:type="paragraph" w:customStyle="1" w:styleId="8F5222E68F2D4B1786D194131F1240D4">
    <w:name w:val="8F5222E68F2D4B1786D194131F1240D4"/>
  </w:style>
  <w:style w:type="paragraph" w:customStyle="1" w:styleId="E16DFB6D27D74E5FBB1507023C74EC26">
    <w:name w:val="E16DFB6D27D74E5FBB1507023C74EC26"/>
  </w:style>
  <w:style w:type="paragraph" w:customStyle="1" w:styleId="469EBFC432F64B2C82E01106CD682E20">
    <w:name w:val="469EBFC432F64B2C82E01106CD682E20"/>
  </w:style>
  <w:style w:type="paragraph" w:customStyle="1" w:styleId="BCEF1519143E4646A682675BC3C799DB">
    <w:name w:val="BCEF1519143E4646A682675BC3C799DB"/>
  </w:style>
  <w:style w:type="paragraph" w:customStyle="1" w:styleId="9B5637C3B447430080F4B52C6D40D4DC">
    <w:name w:val="9B5637C3B447430080F4B52C6D40D4DC"/>
  </w:style>
  <w:style w:type="paragraph" w:customStyle="1" w:styleId="1CB141DB1EF04E36A043E7CBD76A94A3">
    <w:name w:val="1CB141DB1EF04E36A043E7CBD76A94A3"/>
  </w:style>
  <w:style w:type="paragraph" w:customStyle="1" w:styleId="DAE66DDA60BD43ED8B3C70BEC563B3BE">
    <w:name w:val="DAE66DDA60BD43ED8B3C70BEC563B3BE"/>
  </w:style>
  <w:style w:type="character" w:styleId="PlaceholderText">
    <w:name w:val="Placeholder Text"/>
    <w:basedOn w:val="DefaultParagraphFont"/>
    <w:uiPriority w:val="99"/>
    <w:semiHidden/>
    <w:rsid w:val="001E76D0"/>
    <w:rPr>
      <w:color w:val="808080"/>
    </w:rPr>
  </w:style>
  <w:style w:type="paragraph" w:customStyle="1" w:styleId="B9A1053809484521AB6ADAE4CDB5692C">
    <w:name w:val="B9A1053809484521AB6ADAE4CDB5692C"/>
  </w:style>
  <w:style w:type="paragraph" w:customStyle="1" w:styleId="1400D5D24FD84A429DCB05F9C2F13649">
    <w:name w:val="1400D5D24FD84A429DCB05F9C2F1364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E02999FAEE24166A424194E8E65C159">
    <w:name w:val="1E02999FAEE24166A424194E8E65C159"/>
  </w:style>
  <w:style w:type="paragraph" w:customStyle="1" w:styleId="AE41DB60B25F46A2AD1137CA229B38C4">
    <w:name w:val="AE41DB60B25F46A2AD1137CA229B38C4"/>
  </w:style>
  <w:style w:type="paragraph" w:customStyle="1" w:styleId="71E35A7D39954FE489DB45904E244E81">
    <w:name w:val="71E35A7D39954FE489DB45904E244E81"/>
  </w:style>
  <w:style w:type="paragraph" w:customStyle="1" w:styleId="7EFDC1057B4C4FB89B51161BC978522A">
    <w:name w:val="7EFDC1057B4C4FB89B51161BC978522A"/>
  </w:style>
  <w:style w:type="paragraph" w:customStyle="1" w:styleId="09B9A89B97CB47F8A711062200401BEC">
    <w:name w:val="09B9A89B97CB47F8A711062200401BEC"/>
  </w:style>
  <w:style w:type="paragraph" w:customStyle="1" w:styleId="F2BB87DB7F604FCF81EBE4FBD36E8310">
    <w:name w:val="F2BB87DB7F604FCF81EBE4FBD36E8310"/>
  </w:style>
  <w:style w:type="paragraph" w:customStyle="1" w:styleId="039FFC16FE0741FC87BF3C1332631A7F">
    <w:name w:val="039FFC16FE0741FC87BF3C1332631A7F"/>
  </w:style>
  <w:style w:type="paragraph" w:customStyle="1" w:styleId="D370A102D125462FBF41C37B3DC66DCC">
    <w:name w:val="D370A102D125462FBF41C37B3DC66DCC"/>
    <w:rsid w:val="001E76D0"/>
  </w:style>
  <w:style w:type="paragraph" w:customStyle="1" w:styleId="4CD5532032AB433E98F220A83760D745">
    <w:name w:val="4CD5532032AB433E98F220A83760D745"/>
    <w:rsid w:val="001E76D0"/>
  </w:style>
  <w:style w:type="paragraph" w:customStyle="1" w:styleId="FE31A739463B4DD2A9F37EA6B9FBF90F">
    <w:name w:val="FE31A739463B4DD2A9F37EA6B9FBF90F"/>
    <w:rsid w:val="001E76D0"/>
  </w:style>
  <w:style w:type="paragraph" w:customStyle="1" w:styleId="262814E34E984724BFE6661482F5EE25">
    <w:name w:val="262814E34E984724BFE6661482F5EE25"/>
    <w:rsid w:val="001E76D0"/>
  </w:style>
  <w:style w:type="paragraph" w:customStyle="1" w:styleId="B8C10868196C49E6983D41372D3A39C4">
    <w:name w:val="B8C10868196C49E6983D41372D3A39C4"/>
    <w:rsid w:val="001E76D0"/>
  </w:style>
  <w:style w:type="paragraph" w:customStyle="1" w:styleId="801D3BBB847F48DA9A0D2081D05B519B">
    <w:name w:val="801D3BBB847F48DA9A0D2081D05B519B"/>
    <w:rsid w:val="001E76D0"/>
  </w:style>
  <w:style w:type="paragraph" w:customStyle="1" w:styleId="85899122FFD6419B961C235B9D1FC930">
    <w:name w:val="85899122FFD6419B961C235B9D1FC930"/>
    <w:rsid w:val="001E76D0"/>
  </w:style>
  <w:style w:type="paragraph" w:customStyle="1" w:styleId="C2CE597E34FA4315A2CBDF9BA5171396">
    <w:name w:val="C2CE597E34FA4315A2CBDF9BA5171396"/>
    <w:rsid w:val="001E76D0"/>
  </w:style>
  <w:style w:type="paragraph" w:customStyle="1" w:styleId="BDFF2D35C993461D814C180E3820F966">
    <w:name w:val="BDFF2D35C993461D814C180E3820F966"/>
    <w:rsid w:val="001E76D0"/>
  </w:style>
  <w:style w:type="paragraph" w:customStyle="1" w:styleId="6C22A221B86F41C9B2CEECCAE2C1B0DC">
    <w:name w:val="6C22A221B86F41C9B2CEECCAE2C1B0DC"/>
    <w:rsid w:val="001E76D0"/>
  </w:style>
  <w:style w:type="paragraph" w:customStyle="1" w:styleId="42BA1572A58E440CBF72861642AC97DB">
    <w:name w:val="42BA1572A58E440CBF72861642AC97DB"/>
    <w:rsid w:val="00FC1F23"/>
  </w:style>
  <w:style w:type="paragraph" w:customStyle="1" w:styleId="ED0BB0020A6848A2AEE127A1E987D206">
    <w:name w:val="ED0BB0020A6848A2AEE127A1E987D206"/>
    <w:rsid w:val="00F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Orlando, FL</CompanyAddress>
  <CompanyPhone>+1-(254)592-4441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3D377-AF2A-4074-A493-144E08D2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292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UCF/FIEA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Gulati</dc:creator>
  <cp:lastModifiedBy>Sahil Gulati</cp:lastModifiedBy>
  <cp:revision>56</cp:revision>
  <cp:lastPrinted>2013-06-14T00:03:00Z</cp:lastPrinted>
  <dcterms:created xsi:type="dcterms:W3CDTF">2013-05-31T20:35:00Z</dcterms:created>
  <dcterms:modified xsi:type="dcterms:W3CDTF">2013-06-14T00:05:00Z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